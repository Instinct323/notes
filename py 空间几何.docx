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FE8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空间open3d：</w:t>
      </w:r>
    </w:p>
    <w:p w14:paraId="7037D3BB"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import open3d as o3d</w:t>
      </w:r>
    </w:p>
    <w:p w14:paraId="4CDE44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Coord-Sys: X (Right), Y (Up), Z (Out)</w:t>
      </w:r>
    </w:p>
    <w:p w14:paraId="1E500275">
      <w:pPr>
        <w:rPr>
          <w:rFonts w:hint="eastAsia"/>
          <w:lang w:val="en-US" w:eastAsia="zh-CN"/>
        </w:rPr>
      </w:pPr>
    </w:p>
    <w:p w14:paraId="287370AE">
      <w:pPr>
        <w:rPr>
          <w:rFonts w:hint="eastAsia"/>
          <w:lang w:val="en-US" w:eastAsia="zh-CN"/>
        </w:rPr>
      </w:pPr>
    </w:p>
    <w:p w14:paraId="16AE9B4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读写io：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5"/>
        <w:gridCol w:w="1815"/>
      </w:tblGrid>
      <w:tr w14:paraId="1D795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AE0217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read_point_cloud(file) / write_point_cloud(file, pcd)</w:t>
            </w:r>
          </w:p>
        </w:tc>
        <w:tc>
          <w:tcPr>
            <w:tcW w:w="0" w:type="auto"/>
          </w:tcPr>
          <w:p w14:paraId="04AF62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 / 写入</w:t>
            </w:r>
            <w:r>
              <w:rPr>
                <w:rStyle w:val="13"/>
                <w:rFonts w:hint="eastAsia"/>
                <w:lang w:val="en-US" w:eastAsia="zh-CN"/>
              </w:rPr>
              <w:t>点云</w:t>
            </w:r>
          </w:p>
        </w:tc>
      </w:tr>
      <w:tr w14:paraId="6918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74355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read_triangle_mesh(file)</w:t>
            </w:r>
          </w:p>
        </w:tc>
        <w:tc>
          <w:tcPr>
            <w:tcW w:w="0" w:type="auto"/>
          </w:tcPr>
          <w:p w14:paraId="2283D4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加载</w:t>
            </w:r>
            <w:r>
              <w:rPr>
                <w:rStyle w:val="13"/>
                <w:rFonts w:hint="eastAsia"/>
                <w:lang w:val="en-US" w:eastAsia="zh-CN"/>
              </w:rPr>
              <w:t>网格</w:t>
            </w:r>
          </w:p>
        </w:tc>
      </w:tr>
    </w:tbl>
    <w:p w14:paraId="02A15334">
      <w:pPr>
        <w:rPr>
          <w:rFonts w:hint="default"/>
          <w:lang w:val="en-US" w:eastAsia="zh-CN"/>
        </w:rPr>
      </w:pPr>
    </w:p>
    <w:p w14:paraId="2D9B9B64">
      <w:pPr>
        <w:rPr>
          <w:rFonts w:hint="default"/>
          <w:lang w:val="en-US" w:eastAsia="zh-CN"/>
        </w:rPr>
      </w:pPr>
    </w:p>
    <w:p w14:paraId="6C2F4CAC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39"/>
        <w:gridCol w:w="1688"/>
      </w:tblGrid>
      <w:tr w14:paraId="617AD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65C4D6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59C98B5C">
            <w:pPr>
              <w:pStyle w:val="11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4C2CD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F1E9254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实例属性</w:t>
            </w:r>
          </w:p>
        </w:tc>
        <w:tc>
          <w:tcPr>
            <w:tcW w:w="0" w:type="auto"/>
            <w:vAlign w:val="center"/>
          </w:tcPr>
          <w:p w14:paraId="7A58CB4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vAlign w:val="center"/>
          </w:tcPr>
          <w:p w14:paraId="45E5232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点集</w:t>
            </w:r>
          </w:p>
        </w:tc>
      </w:tr>
      <w:tr w14:paraId="05AEAA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B6E76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D3CF194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colors</w:t>
            </w:r>
            <w:r>
              <w:rPr>
                <w:rFonts w:hint="eastAsia"/>
                <w:color w:val="F79646" w:themeColor="accent6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  <w:t>: utility.Vector3dVector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84FA4F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RGB</w:t>
            </w:r>
          </w:p>
        </w:tc>
      </w:tr>
      <w:tr w14:paraId="309A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BBDAAEF"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vAlign w:val="center"/>
          </w:tcPr>
          <w:p w14:paraId="1D73293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voxel_down_sample(size)</w:t>
            </w:r>
          </w:p>
        </w:tc>
        <w:tc>
          <w:tcPr>
            <w:tcW w:w="0" w:type="auto"/>
            <w:vAlign w:val="center"/>
          </w:tcPr>
          <w:p w14:paraId="2D158AE3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降采样点云</w:t>
            </w:r>
          </w:p>
        </w:tc>
      </w:tr>
      <w:tr w14:paraId="40588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98AB2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EDEB76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transform(T)</w:t>
            </w:r>
          </w:p>
        </w:tc>
        <w:tc>
          <w:tcPr>
            <w:tcW w:w="0" w:type="auto"/>
            <w:vAlign w:val="center"/>
          </w:tcPr>
          <w:p w14:paraId="7A95621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变换点云</w:t>
            </w:r>
          </w:p>
        </w:tc>
      </w:tr>
    </w:tbl>
    <w:p w14:paraId="61F5B0B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55"/>
        <w:gridCol w:w="1478"/>
      </w:tblGrid>
      <w:tr w14:paraId="4CF0E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0B4F89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KDTreeFlann(pcd)</w:t>
            </w:r>
          </w:p>
        </w:tc>
        <w:tc>
          <w:tcPr>
            <w:tcW w:w="0" w:type="auto"/>
          </w:tcPr>
          <w:p w14:paraId="3CEC5EB5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KD-Tree</w:t>
            </w:r>
          </w:p>
        </w:tc>
      </w:tr>
      <w:tr w14:paraId="64539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1573B2D2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D1926E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set_geometry(pcd)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D1595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重建</w:t>
            </w:r>
          </w:p>
        </w:tc>
      </w:tr>
      <w:tr w14:paraId="395259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0" w:type="auto"/>
            <w:vMerge w:val="continue"/>
            <w:shd w:val="clear" w:color="auto" w:fill="auto"/>
            <w:vAlign w:val="center"/>
          </w:tcPr>
          <w:p w14:paraId="6F22A51E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8FEB209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search_knn_vector_xd(vec, knn)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D28AA6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KNN</w:t>
            </w:r>
          </w:p>
        </w:tc>
      </w:tr>
      <w:tr w14:paraId="356E4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09D7DAFE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85930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search_radius_vector_xd(vec, radius)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5123C2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半径搜索</w:t>
            </w:r>
          </w:p>
        </w:tc>
      </w:tr>
      <w:tr w14:paraId="2F124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shd w:val="clear" w:color="auto" w:fill="auto"/>
            <w:vAlign w:val="center"/>
          </w:tcPr>
          <w:p w14:paraId="29EF015A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FC67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search_hybrid_vector_xd(vec, radius, max_nn)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D5DF7">
            <w:pPr>
              <w:pStyle w:val="11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返回</w:t>
            </w:r>
            <w:r>
              <w:rPr>
                <w:rFonts w:hint="eastAsia"/>
                <w:lang w:val="en-US" w:eastAsia="zh-CN"/>
              </w:rPr>
              <w:t>混合搜索</w:t>
            </w:r>
          </w:p>
        </w:tc>
      </w:tr>
    </w:tbl>
    <w:p w14:paraId="32B62C7A">
      <w:pPr>
        <w:rPr>
          <w:rFonts w:hint="default"/>
          <w:lang w:val="en-US" w:eastAsia="zh-CN"/>
        </w:rPr>
      </w:pPr>
    </w:p>
    <w:p w14:paraId="6FB44D29">
      <w:pPr>
        <w:rPr>
          <w:rFonts w:hint="default"/>
          <w:lang w:val="en-US" w:eastAsia="zh-CN"/>
        </w:rPr>
      </w:pPr>
    </w:p>
    <w:p w14:paraId="3013D49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可视化visualization：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62"/>
        <w:gridCol w:w="637"/>
      </w:tblGrid>
      <w:tr w14:paraId="7A59C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765BF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draw_geometries(geometries)</w:t>
            </w:r>
          </w:p>
        </w:tc>
        <w:tc>
          <w:tcPr>
            <w:tcW w:w="0" w:type="auto"/>
          </w:tcPr>
          <w:p w14:paraId="16F7A010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绘制</w:t>
            </w:r>
          </w:p>
        </w:tc>
      </w:tr>
    </w:tbl>
    <w:p w14:paraId="726205CB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380"/>
        <w:gridCol w:w="1815"/>
      </w:tblGrid>
      <w:tr w14:paraId="429248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7D8A80D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Visualizer()</w:t>
            </w:r>
          </w:p>
        </w:tc>
        <w:tc>
          <w:tcPr>
            <w:tcW w:w="0" w:type="auto"/>
          </w:tcPr>
          <w:p w14:paraId="02212323">
            <w:pPr>
              <w:pStyle w:val="11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可视化器</w:t>
            </w:r>
          </w:p>
        </w:tc>
      </w:tr>
      <w:tr w14:paraId="4AB27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shd w:val="clear" w:color="auto" w:fill="auto"/>
            <w:vAlign w:val="center"/>
          </w:tcPr>
          <w:p w14:paraId="41435D87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实例方法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51967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create_window / destroy_window()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F09ED">
            <w:pPr>
              <w:pStyle w:val="11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 / 关闭窗口</w:t>
            </w:r>
          </w:p>
        </w:tc>
      </w:tr>
      <w:tr w14:paraId="03916F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 w:color="auto" w:fill="auto"/>
            <w:vAlign w:val="center"/>
          </w:tcPr>
          <w:p w14:paraId="0F586E5F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8441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add_gemotry(geometry, reset_bounding_box=True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5E10A6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0890D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 w:color="auto" w:fill="auto"/>
            <w:vAlign w:val="center"/>
          </w:tcPr>
          <w:p w14:paraId="7AA818A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303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clear_gemotries()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4B4CD3">
            <w:pPr>
              <w:pStyle w:val="11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清空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/>
                <w:kern w:val="2"/>
                <w:sz w:val="21"/>
                <w:szCs w:val="21"/>
                <w:vertAlign w:val="baseline"/>
                <w:lang w:val="en-US" w:eastAsia="zh-CN" w:bidi="ar-SA"/>
              </w:rPr>
              <w:t>元素</w:t>
            </w:r>
          </w:p>
        </w:tc>
      </w:tr>
      <w:tr w14:paraId="3CF24D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 w:color="auto" w:fill="auto"/>
            <w:vAlign w:val="center"/>
          </w:tcPr>
          <w:p w14:paraId="4832BDB3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CE265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poll_events()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AFA8EE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轮询事件</w:t>
            </w:r>
          </w:p>
        </w:tc>
      </w:tr>
      <w:tr w14:paraId="3B532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shd w:val="clear" w:color="auto" w:fill="auto"/>
            <w:vAlign w:val="center"/>
          </w:tcPr>
          <w:p w14:paraId="5AACCE95"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D79B95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update_renderer()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03A320">
            <w:pPr>
              <w:pStyle w:val="11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渲染</w:t>
            </w:r>
          </w:p>
        </w:tc>
      </w:tr>
    </w:tbl>
    <w:p w14:paraId="01E6316D">
      <w:pPr>
        <w:rPr>
          <w:rFonts w:hint="default" w:ascii="华文中宋" w:hAnsi="华文中宋" w:eastAsia="华文中宋" w:cs="华文中宋"/>
          <w:b/>
          <w:bCs/>
          <w:color w:val="FF0000"/>
          <w:kern w:val="2"/>
          <w:sz w:val="21"/>
          <w:szCs w:val="21"/>
          <w:lang w:val="en-US" w:eastAsia="zh-CN" w:bidi="ar-SA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CF33DA9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10687A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4D19CF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BF9EDDB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762B7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72F4A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5B317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5EC6348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493E92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5FC1F19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413D15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95681E"/>
    <w:rsid w:val="5EA95A3D"/>
    <w:rsid w:val="5EFC1DCF"/>
    <w:rsid w:val="5F0F321D"/>
    <w:rsid w:val="5F425117"/>
    <w:rsid w:val="5F7B8D19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EC453"/>
    <w:rsid w:val="6B5F5C9D"/>
    <w:rsid w:val="6B6A21D9"/>
    <w:rsid w:val="6B6B0E88"/>
    <w:rsid w:val="6BA86824"/>
    <w:rsid w:val="6BF5449D"/>
    <w:rsid w:val="6C3E3C93"/>
    <w:rsid w:val="6C4258A4"/>
    <w:rsid w:val="6C48738B"/>
    <w:rsid w:val="6C566954"/>
    <w:rsid w:val="6C6A2EDE"/>
    <w:rsid w:val="6C7216FC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B9D06C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6FF707ED"/>
    <w:rsid w:val="707135D9"/>
    <w:rsid w:val="70777338"/>
    <w:rsid w:val="70831AFA"/>
    <w:rsid w:val="708B2EAC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554B2E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CF33DA9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3DB966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  <w:rsid w:val="7FF7E053"/>
    <w:rsid w:val="AABB9603"/>
    <w:rsid w:val="FB7FFFB4"/>
    <w:rsid w:val="FE9F3DAA"/>
    <w:rsid w:val="FEBF9D99"/>
    <w:rsid w:val="FF67AAAB"/>
    <w:rsid w:val="FF7F849D"/>
    <w:rsid w:val="FFEFD5EC"/>
    <w:rsid w:val="FFFF9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正文：关键词"/>
    <w:basedOn w:val="1"/>
    <w:link w:val="13"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tongzj\.local\share\Kingsoft\office6\templates\wps\zh_CN\note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note.wpt</Template>
  <Pages>1</Pages>
  <Words>111</Words>
  <Characters>504</Characters>
  <Lines>133</Lines>
  <Paragraphs>37</Paragraphs>
  <TotalTime>6</TotalTime>
  <ScaleCrop>false</ScaleCrop>
  <LinksUpToDate>false</LinksUpToDate>
  <CharactersWithSpaces>524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2025-02-11T02:58:00Z</dcterms:created>
  <dc:creator>tongzj</dc:creator>
  <cp:lastModifiedBy>荷碧</cp:lastModifiedBy>
  <dcterms:modified xsi:type="dcterms:W3CDTF">2025-04-30T02:59:22Z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C6D9170D74910D00486BA9677A4541C4_41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